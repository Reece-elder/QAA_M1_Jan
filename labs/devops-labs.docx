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E19A" w14:textId="35C88C7A" w:rsidR="00FD2CB8" w:rsidRDefault="00FD2CB8" w:rsidP="00FD2CB8">
      <w:pPr>
        <w:pStyle w:val="Title"/>
      </w:pPr>
      <w:bookmarkStart w:id="0" w:name="git-in-5-minutes---concrete-practice"/>
      <w:r>
        <w:t xml:space="preserve">Lab 1 – </w:t>
      </w:r>
      <w:r w:rsidR="00A53A16">
        <w:t>DevOps Labs</w:t>
      </w:r>
    </w:p>
    <w:p w14:paraId="4834619F" w14:textId="17EC3AC7" w:rsidR="009257EB" w:rsidRPr="00CF373E" w:rsidRDefault="00CF373E" w:rsidP="00CF373E">
      <w:pPr>
        <w:pStyle w:val="BodyText"/>
        <w:rPr>
          <w:b/>
          <w:bCs/>
        </w:rPr>
      </w:pPr>
      <w:r w:rsidRPr="00CF373E">
        <w:rPr>
          <w:b/>
          <w:bCs/>
        </w:rPr>
        <w:t>Part 1</w:t>
      </w:r>
      <w:r w:rsidR="00FD2CB8" w:rsidRPr="00CF373E">
        <w:rPr>
          <w:b/>
          <w:bCs/>
        </w:rPr>
        <w:t xml:space="preserve"> – </w:t>
      </w:r>
      <w:bookmarkEnd w:id="0"/>
      <w:r w:rsidR="00A53A16">
        <w:rPr>
          <w:b/>
          <w:bCs/>
        </w:rPr>
        <w:t xml:space="preserve">Plan and research a CI CD Pipeline </w:t>
      </w:r>
    </w:p>
    <w:p w14:paraId="0C8518D7" w14:textId="3142A871" w:rsidR="00B9294C" w:rsidRDefault="00A53A16" w:rsidP="00CF373E">
      <w:pPr>
        <w:pStyle w:val="BodyText"/>
      </w:pPr>
      <w:r>
        <w:t xml:space="preserve">Within your teams you should research technologies and tools you can use within your own ideal CI CD pipeline. </w:t>
      </w:r>
      <w:r>
        <w:br/>
        <w:t xml:space="preserve">You should create a diagram where you outline which </w:t>
      </w:r>
      <w:r w:rsidR="00B9294C">
        <w:t>software’s’</w:t>
      </w:r>
      <w:r>
        <w:t xml:space="preserve"> and programs you should be using for each section (</w:t>
      </w:r>
      <w:proofErr w:type="spellStart"/>
      <w:r>
        <w:fldChar w:fldCharType="begin"/>
      </w:r>
      <w:r>
        <w:instrText xml:space="preserve"> HYPERLINK "https://miro.com/online-whiteboard/%20" </w:instrText>
      </w:r>
      <w:r>
        <w:fldChar w:fldCharType="separate"/>
      </w:r>
      <w:r w:rsidRPr="00A53A16">
        <w:rPr>
          <w:rStyle w:val="Hyperlink"/>
        </w:rPr>
        <w:t>miro</w:t>
      </w:r>
      <w:proofErr w:type="spellEnd"/>
      <w:r w:rsidRPr="00A53A16">
        <w:rPr>
          <w:rStyle w:val="Hyperlink"/>
        </w:rPr>
        <w:t xml:space="preserve"> lite</w:t>
      </w:r>
      <w:r>
        <w:fldChar w:fldCharType="end"/>
      </w:r>
      <w:r>
        <w:t xml:space="preserve"> is pretty good</w:t>
      </w:r>
      <w:r w:rsidR="00B9294C">
        <w:t xml:space="preserve"> without an account) as well as a quick pro and con for each software. </w:t>
      </w:r>
      <w:r w:rsidR="00B9294C">
        <w:br/>
      </w:r>
      <w:r w:rsidR="00B9294C">
        <w:br/>
        <w:t xml:space="preserve">Your CI CD pipeline should include the following: </w:t>
      </w:r>
    </w:p>
    <w:p w14:paraId="16E6DEBC" w14:textId="7137DEE6" w:rsidR="00B9294C" w:rsidRDefault="00B9294C" w:rsidP="00B9294C">
      <w:pPr>
        <w:pStyle w:val="BodyText"/>
        <w:numPr>
          <w:ilvl w:val="0"/>
          <w:numId w:val="26"/>
        </w:numPr>
      </w:pPr>
      <w:r>
        <w:t>CI Server</w:t>
      </w:r>
    </w:p>
    <w:p w14:paraId="076F0363" w14:textId="5A6601D4" w:rsidR="00B9294C" w:rsidRDefault="00B9294C" w:rsidP="00B9294C">
      <w:pPr>
        <w:pStyle w:val="BodyText"/>
        <w:numPr>
          <w:ilvl w:val="0"/>
          <w:numId w:val="26"/>
        </w:numPr>
      </w:pPr>
      <w:r>
        <w:t>Version Control system</w:t>
      </w:r>
    </w:p>
    <w:p w14:paraId="16610E11" w14:textId="0116CE39" w:rsidR="00B9294C" w:rsidRDefault="00B9294C" w:rsidP="00B9294C">
      <w:pPr>
        <w:pStyle w:val="BodyText"/>
        <w:numPr>
          <w:ilvl w:val="0"/>
          <w:numId w:val="26"/>
        </w:numPr>
      </w:pPr>
      <w:r>
        <w:t>Containerisation System</w:t>
      </w:r>
    </w:p>
    <w:p w14:paraId="62F2148E" w14:textId="3BE74326" w:rsidR="00B9294C" w:rsidRDefault="00B9294C" w:rsidP="00B9294C">
      <w:pPr>
        <w:pStyle w:val="BodyText"/>
        <w:numPr>
          <w:ilvl w:val="0"/>
          <w:numId w:val="26"/>
        </w:numPr>
      </w:pPr>
      <w:r>
        <w:t>Project Management  board</w:t>
      </w:r>
    </w:p>
    <w:p w14:paraId="0280D471" w14:textId="77777777" w:rsidR="00B9294C" w:rsidRDefault="00B9294C" w:rsidP="009A7F20">
      <w:pPr>
        <w:pStyle w:val="BodyText"/>
        <w:numPr>
          <w:ilvl w:val="0"/>
          <w:numId w:val="26"/>
        </w:numPr>
      </w:pPr>
      <w:r>
        <w:t>Deployment</w:t>
      </w:r>
    </w:p>
    <w:p w14:paraId="3DE00DF1" w14:textId="741FC977" w:rsidR="00214089" w:rsidRPr="00214089" w:rsidRDefault="009A7F20" w:rsidP="00B9294C">
      <w:pPr>
        <w:pStyle w:val="BodyText"/>
      </w:pPr>
      <w:r>
        <w:t>You should provide documentation and be ready to show a ‘presentation’ of your work to present to the rest of the group.</w:t>
      </w:r>
    </w:p>
    <w:sectPr w:rsidR="00214089" w:rsidRPr="00214089" w:rsidSect="00562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7294" w14:textId="77777777" w:rsidR="00BF43DA" w:rsidRDefault="00BF43DA">
      <w:pPr>
        <w:spacing w:after="0"/>
      </w:pPr>
      <w:r>
        <w:separator/>
      </w:r>
    </w:p>
  </w:endnote>
  <w:endnote w:type="continuationSeparator" w:id="0">
    <w:p w14:paraId="5855265F" w14:textId="77777777" w:rsidR="00BF43DA" w:rsidRDefault="00BF4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8C3D" w14:textId="77777777" w:rsidR="00BF43DA" w:rsidRDefault="00BF43DA">
      <w:r>
        <w:separator/>
      </w:r>
    </w:p>
  </w:footnote>
  <w:footnote w:type="continuationSeparator" w:id="0">
    <w:p w14:paraId="633044F7" w14:textId="77777777" w:rsidR="00BF43DA" w:rsidRDefault="00BF4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9C7569"/>
    <w:multiLevelType w:val="hybridMultilevel"/>
    <w:tmpl w:val="D50E14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9064F1"/>
    <w:multiLevelType w:val="hybridMultilevel"/>
    <w:tmpl w:val="46A6C1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1CE3"/>
    <w:multiLevelType w:val="hybridMultilevel"/>
    <w:tmpl w:val="00A61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F2CF9"/>
    <w:multiLevelType w:val="hybridMultilevel"/>
    <w:tmpl w:val="3C38A83E"/>
    <w:lvl w:ilvl="0" w:tplc="F288F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E6F5E"/>
    <w:multiLevelType w:val="hybridMultilevel"/>
    <w:tmpl w:val="E63E96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73802"/>
    <w:multiLevelType w:val="hybridMultilevel"/>
    <w:tmpl w:val="E256A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338D"/>
    <w:multiLevelType w:val="hybridMultilevel"/>
    <w:tmpl w:val="0E729B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5831FE"/>
    <w:multiLevelType w:val="hybridMultilevel"/>
    <w:tmpl w:val="C42C4F4C"/>
    <w:lvl w:ilvl="0" w:tplc="3DEC15E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E6A5A"/>
    <w:multiLevelType w:val="hybridMultilevel"/>
    <w:tmpl w:val="F30833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1A23C6"/>
    <w:multiLevelType w:val="hybridMultilevel"/>
    <w:tmpl w:val="56BA8B66"/>
    <w:lvl w:ilvl="0" w:tplc="1CD0BDC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0368B"/>
    <w:multiLevelType w:val="hybridMultilevel"/>
    <w:tmpl w:val="CCAEB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15"/>
  </w:num>
  <w:num w:numId="3" w16cid:durableId="112602472">
    <w:abstractNumId w:val="23"/>
  </w:num>
  <w:num w:numId="4" w16cid:durableId="256983630">
    <w:abstractNumId w:val="24"/>
  </w:num>
  <w:num w:numId="5" w16cid:durableId="1309358066">
    <w:abstractNumId w:val="9"/>
  </w:num>
  <w:num w:numId="6" w16cid:durableId="470636124">
    <w:abstractNumId w:val="21"/>
  </w:num>
  <w:num w:numId="7" w16cid:durableId="245723654">
    <w:abstractNumId w:val="11"/>
  </w:num>
  <w:num w:numId="8" w16cid:durableId="353729221">
    <w:abstractNumId w:val="17"/>
  </w:num>
  <w:num w:numId="9" w16cid:durableId="1258370245">
    <w:abstractNumId w:val="20"/>
  </w:num>
  <w:num w:numId="10" w16cid:durableId="693388276">
    <w:abstractNumId w:val="14"/>
  </w:num>
  <w:num w:numId="11" w16cid:durableId="1188451513">
    <w:abstractNumId w:val="22"/>
  </w:num>
  <w:num w:numId="12" w16cid:durableId="380977574">
    <w:abstractNumId w:val="2"/>
  </w:num>
  <w:num w:numId="13" w16cid:durableId="462964138">
    <w:abstractNumId w:val="10"/>
  </w:num>
  <w:num w:numId="14" w16cid:durableId="1061828190">
    <w:abstractNumId w:val="25"/>
  </w:num>
  <w:num w:numId="15" w16cid:durableId="1627198228">
    <w:abstractNumId w:val="5"/>
  </w:num>
  <w:num w:numId="16" w16cid:durableId="797575122">
    <w:abstractNumId w:val="3"/>
  </w:num>
  <w:num w:numId="17" w16cid:durableId="1180925660">
    <w:abstractNumId w:val="4"/>
  </w:num>
  <w:num w:numId="18" w16cid:durableId="1291401268">
    <w:abstractNumId w:val="7"/>
  </w:num>
  <w:num w:numId="19" w16cid:durableId="1917587253">
    <w:abstractNumId w:val="8"/>
  </w:num>
  <w:num w:numId="20" w16cid:durableId="453254235">
    <w:abstractNumId w:val="16"/>
  </w:num>
  <w:num w:numId="21" w16cid:durableId="655493112">
    <w:abstractNumId w:val="1"/>
  </w:num>
  <w:num w:numId="22" w16cid:durableId="953026005">
    <w:abstractNumId w:val="19"/>
  </w:num>
  <w:num w:numId="23" w16cid:durableId="1487625832">
    <w:abstractNumId w:val="6"/>
  </w:num>
  <w:num w:numId="24" w16cid:durableId="1540317009">
    <w:abstractNumId w:val="13"/>
  </w:num>
  <w:num w:numId="25" w16cid:durableId="1095519323">
    <w:abstractNumId w:val="18"/>
  </w:num>
  <w:num w:numId="26" w16cid:durableId="149167314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A3173"/>
    <w:rsid w:val="000B50AA"/>
    <w:rsid w:val="00124476"/>
    <w:rsid w:val="00127387"/>
    <w:rsid w:val="0015281C"/>
    <w:rsid w:val="001715F7"/>
    <w:rsid w:val="001B759E"/>
    <w:rsid w:val="00200152"/>
    <w:rsid w:val="00200A4B"/>
    <w:rsid w:val="00214089"/>
    <w:rsid w:val="002333D5"/>
    <w:rsid w:val="00242CA4"/>
    <w:rsid w:val="0026499E"/>
    <w:rsid w:val="00292D17"/>
    <w:rsid w:val="002978F6"/>
    <w:rsid w:val="00331108"/>
    <w:rsid w:val="00355FD7"/>
    <w:rsid w:val="0035739A"/>
    <w:rsid w:val="003847A7"/>
    <w:rsid w:val="00386387"/>
    <w:rsid w:val="00400865"/>
    <w:rsid w:val="00412D3C"/>
    <w:rsid w:val="00446522"/>
    <w:rsid w:val="00477996"/>
    <w:rsid w:val="004A6679"/>
    <w:rsid w:val="004E210A"/>
    <w:rsid w:val="004E29B3"/>
    <w:rsid w:val="004E44F2"/>
    <w:rsid w:val="004E5F31"/>
    <w:rsid w:val="004E72EC"/>
    <w:rsid w:val="004F1F22"/>
    <w:rsid w:val="0052321F"/>
    <w:rsid w:val="005438E0"/>
    <w:rsid w:val="00562E15"/>
    <w:rsid w:val="00582EDA"/>
    <w:rsid w:val="00583883"/>
    <w:rsid w:val="00590D07"/>
    <w:rsid w:val="005A105C"/>
    <w:rsid w:val="005B293B"/>
    <w:rsid w:val="005D1167"/>
    <w:rsid w:val="00637938"/>
    <w:rsid w:val="00657B76"/>
    <w:rsid w:val="00661F23"/>
    <w:rsid w:val="00671F5D"/>
    <w:rsid w:val="006973C6"/>
    <w:rsid w:val="006A43B0"/>
    <w:rsid w:val="007046EC"/>
    <w:rsid w:val="00733DFF"/>
    <w:rsid w:val="007607E3"/>
    <w:rsid w:val="00784D58"/>
    <w:rsid w:val="007C0E4F"/>
    <w:rsid w:val="008044CD"/>
    <w:rsid w:val="0089417D"/>
    <w:rsid w:val="008D6863"/>
    <w:rsid w:val="00900ECF"/>
    <w:rsid w:val="009172BE"/>
    <w:rsid w:val="009257EB"/>
    <w:rsid w:val="00990953"/>
    <w:rsid w:val="009A7F20"/>
    <w:rsid w:val="00A03FA1"/>
    <w:rsid w:val="00A25DD8"/>
    <w:rsid w:val="00A445A3"/>
    <w:rsid w:val="00A53A16"/>
    <w:rsid w:val="00B2017D"/>
    <w:rsid w:val="00B265C9"/>
    <w:rsid w:val="00B3281F"/>
    <w:rsid w:val="00B63C21"/>
    <w:rsid w:val="00B86B75"/>
    <w:rsid w:val="00B9294C"/>
    <w:rsid w:val="00B94E40"/>
    <w:rsid w:val="00BB2B53"/>
    <w:rsid w:val="00BC48D5"/>
    <w:rsid w:val="00BF43DA"/>
    <w:rsid w:val="00C2321B"/>
    <w:rsid w:val="00C36279"/>
    <w:rsid w:val="00C82EBE"/>
    <w:rsid w:val="00CB08A7"/>
    <w:rsid w:val="00CE250D"/>
    <w:rsid w:val="00CF006D"/>
    <w:rsid w:val="00CF373E"/>
    <w:rsid w:val="00CF3B79"/>
    <w:rsid w:val="00D35B6E"/>
    <w:rsid w:val="00DA19C6"/>
    <w:rsid w:val="00DD1BDF"/>
    <w:rsid w:val="00DF3DF1"/>
    <w:rsid w:val="00E315A3"/>
    <w:rsid w:val="00E377B6"/>
    <w:rsid w:val="00E644E4"/>
    <w:rsid w:val="00E87DAD"/>
    <w:rsid w:val="00F57C43"/>
    <w:rsid w:val="00FA54B7"/>
    <w:rsid w:val="00FB421E"/>
    <w:rsid w:val="00FC2B5D"/>
    <w:rsid w:val="00FD1C87"/>
    <w:rsid w:val="00FD2C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883"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link w:val="TitleChar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FD2CB8"/>
    <w:rPr>
      <w:rFonts w:ascii="Montserrat Black" w:eastAsiaTheme="majorEastAsia" w:hAnsi="Montserrat Black" w:cstheme="majorBidi"/>
      <w:b/>
      <w:bCs/>
      <w:color w:val="004050"/>
      <w:sz w:val="44"/>
      <w:szCs w:val="44"/>
      <w:lang w:val="en-GB"/>
    </w:rPr>
  </w:style>
  <w:style w:type="character" w:customStyle="1" w:styleId="SubtitleChar">
    <w:name w:val="Subtitle Char"/>
    <w:basedOn w:val="DefaultParagraphFont"/>
    <w:link w:val="Subtitle"/>
    <w:rsid w:val="00FD2CB8"/>
    <w:rPr>
      <w:rFonts w:ascii="Montserrat Black" w:eastAsiaTheme="majorEastAsia" w:hAnsi="Montserrat Black" w:cstheme="majorBidi"/>
      <w:b/>
      <w:bCs/>
      <w:color w:val="004050"/>
      <w:sz w:val="30"/>
      <w:szCs w:val="30"/>
      <w:lang w:val="en-GB"/>
    </w:rPr>
  </w:style>
  <w:style w:type="paragraph" w:styleId="ListParagraph">
    <w:name w:val="List Paragraph"/>
    <w:basedOn w:val="Normal"/>
    <w:uiPriority w:val="34"/>
    <w:qFormat/>
    <w:rsid w:val="001B759E"/>
    <w:pPr>
      <w:widowControl w:val="0"/>
      <w:tabs>
        <w:tab w:val="left" w:pos="862"/>
      </w:tabs>
      <w:spacing w:before="160" w:after="0"/>
      <w:ind w:left="714" w:hanging="357"/>
    </w:pPr>
    <w:rPr>
      <w:rFonts w:ascii="Montserrat Light" w:hAnsi="Montserrat Light"/>
      <w:color w:val="000000" w:themeColor="text1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325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16</cp:revision>
  <cp:lastPrinted>2021-05-26T11:10:00Z</cp:lastPrinted>
  <dcterms:created xsi:type="dcterms:W3CDTF">2022-07-28T15:51:00Z</dcterms:created>
  <dcterms:modified xsi:type="dcterms:W3CDTF">2022-12-15T14:28:00Z</dcterms:modified>
</cp:coreProperties>
</file>